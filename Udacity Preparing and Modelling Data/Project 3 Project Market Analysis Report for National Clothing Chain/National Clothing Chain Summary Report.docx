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66B7D0C6" w14:textId="77777777" w:rsidTr="00AB08ED">
        <w:tc>
          <w:tcPr>
            <w:tcW w:w="7026" w:type="dxa"/>
            <w:vAlign w:val="bottom"/>
          </w:tcPr>
          <w:p w14:paraId="18A4DDA1" w14:textId="118C8AE3" w:rsidR="002A792A" w:rsidRDefault="008A785D" w:rsidP="00D34246">
            <w:pPr>
              <w:pStyle w:val="Title"/>
            </w:pPr>
            <w:r>
              <w:t>National Clothing Chain Summary Report</w:t>
            </w:r>
          </w:p>
        </w:tc>
        <w:tc>
          <w:tcPr>
            <w:tcW w:w="3774" w:type="dxa"/>
            <w:vAlign w:val="bottom"/>
          </w:tcPr>
          <w:p w14:paraId="07D73924" w14:textId="2722A061" w:rsidR="002A792A" w:rsidRDefault="00FF4DDB" w:rsidP="00D34246">
            <w:pPr>
              <w:pStyle w:val="Subtitle"/>
            </w:pPr>
            <w:r>
              <w:t xml:space="preserve"> </w:t>
            </w:r>
          </w:p>
        </w:tc>
      </w:tr>
    </w:tbl>
    <w:p w14:paraId="34D12CB3" w14:textId="20D79087" w:rsidR="002A792A" w:rsidRDefault="00000000">
      <w:pPr>
        <w:pStyle w:val="Heading1"/>
      </w:pPr>
      <w:sdt>
        <w:sdtPr>
          <w:alias w:val="Project Name:"/>
          <w:tag w:val="Project Name:"/>
          <w:id w:val="1435163794"/>
          <w:placeholder>
            <w:docPart w:val="29EB5B5265C944A3A14936D6CD9F373B"/>
          </w:placeholder>
          <w:temporary/>
          <w:showingPlcHdr/>
          <w15:appearance w15:val="hidden"/>
        </w:sdtPr>
        <w:sdtContent>
          <w:r w:rsidR="00C3688B">
            <w:t>Project Name:</w:t>
          </w:r>
        </w:sdtContent>
      </w:sdt>
      <w:r w:rsidR="004548D6">
        <w:t xml:space="preserve"> </w:t>
      </w:r>
      <w:r w:rsidR="001D5C5B">
        <w:t>Market Analysis Report for National Clothing Chain</w:t>
      </w:r>
    </w:p>
    <w:p w14:paraId="13297D9B" w14:textId="77777777" w:rsidR="001B56BD" w:rsidRDefault="001B56BD"/>
    <w:p w14:paraId="271BD829" w14:textId="025BB488" w:rsidR="00042C50" w:rsidRDefault="0072533D">
      <w:r>
        <w:t xml:space="preserve">This summary report deals with the Sales trends of National Clothing Chain. It entails a scientific data backed study from the company information and other related sources </w:t>
      </w:r>
      <w:r w:rsidR="000C1CE1">
        <w:t>including external websites.</w:t>
      </w:r>
    </w:p>
    <w:p w14:paraId="64E91B4D" w14:textId="5DC94445" w:rsidR="001B2710" w:rsidRDefault="00042C50">
      <w:r w:rsidRPr="00042C50">
        <w:t>Analysis Questions</w:t>
      </w:r>
      <w:r w:rsidR="000C1CE1">
        <w:t xml:space="preserve"> and Responses</w:t>
      </w:r>
      <w:r w:rsidRPr="00042C50">
        <w:t>:</w:t>
      </w:r>
    </w:p>
    <w:p w14:paraId="7A3CBA78" w14:textId="040E87E7" w:rsidR="00042C50" w:rsidRDefault="00042C50" w:rsidP="00042C50">
      <w:pPr>
        <w:pStyle w:val="ListParagraph"/>
        <w:numPr>
          <w:ilvl w:val="0"/>
          <w:numId w:val="40"/>
        </w:numPr>
      </w:pPr>
      <w:r w:rsidRPr="00042C50">
        <w:t>What is the correlation (R2 value) between sales and income?</w:t>
      </w:r>
    </w:p>
    <w:p w14:paraId="5B7AB368" w14:textId="77777777" w:rsidR="000C1CE1" w:rsidRDefault="000C1CE1" w:rsidP="00042C50">
      <w:pPr>
        <w:pStyle w:val="ListParagraph"/>
        <w:ind w:left="750"/>
        <w:rPr>
          <w:color w:val="002060"/>
        </w:rPr>
      </w:pPr>
    </w:p>
    <w:p w14:paraId="7570D0FE" w14:textId="529C9130" w:rsidR="00042C50" w:rsidRPr="000C1CE1" w:rsidRDefault="00042C50" w:rsidP="00042C50">
      <w:pPr>
        <w:pStyle w:val="ListParagraph"/>
        <w:ind w:left="750"/>
        <w:rPr>
          <w:color w:val="002060"/>
        </w:rPr>
      </w:pPr>
      <w:r w:rsidRPr="000C1CE1">
        <w:rPr>
          <w:color w:val="002060"/>
        </w:rPr>
        <w:t>The correlation (R2 value) between sales and income is 0.78</w:t>
      </w:r>
      <w:r w:rsidR="00CC0333" w:rsidRPr="000C1CE1">
        <w:rPr>
          <w:color w:val="002060"/>
        </w:rPr>
        <w:t xml:space="preserve"> and is a positive one</w:t>
      </w:r>
      <w:r w:rsidRPr="000C1CE1">
        <w:rPr>
          <w:color w:val="002060"/>
        </w:rPr>
        <w:t>.</w:t>
      </w:r>
      <w:r w:rsidR="00CC0333" w:rsidRPr="000C1CE1">
        <w:rPr>
          <w:color w:val="002060"/>
        </w:rPr>
        <w:t xml:space="preserve"> This is a strong correlation and the predictions are far more accurate.</w:t>
      </w:r>
    </w:p>
    <w:p w14:paraId="37716535" w14:textId="77777777" w:rsidR="00CC0333" w:rsidRDefault="00CC0333" w:rsidP="00042C50">
      <w:pPr>
        <w:pStyle w:val="ListParagraph"/>
        <w:ind w:left="750"/>
      </w:pPr>
    </w:p>
    <w:p w14:paraId="3FE99FC9" w14:textId="27FC33E4" w:rsidR="00042C50" w:rsidRDefault="0031548D" w:rsidP="00042C50">
      <w:pPr>
        <w:pStyle w:val="ListParagraph"/>
        <w:numPr>
          <w:ilvl w:val="0"/>
          <w:numId w:val="40"/>
        </w:numPr>
      </w:pPr>
      <w:r w:rsidRPr="0031548D">
        <w:t>What is the correlation (R2 value) between customer ratings and product return rate?</w:t>
      </w:r>
    </w:p>
    <w:p w14:paraId="2353C4BB" w14:textId="77777777" w:rsidR="000C1CE1" w:rsidRDefault="000C1CE1" w:rsidP="0031548D">
      <w:pPr>
        <w:pStyle w:val="ListParagraph"/>
        <w:ind w:left="750"/>
        <w:rPr>
          <w:color w:val="002060"/>
        </w:rPr>
      </w:pPr>
    </w:p>
    <w:p w14:paraId="1761891C" w14:textId="0D4175E0" w:rsidR="0031548D" w:rsidRPr="000C1CE1" w:rsidRDefault="0031548D" w:rsidP="0031548D">
      <w:pPr>
        <w:pStyle w:val="ListParagraph"/>
        <w:ind w:left="750"/>
        <w:rPr>
          <w:color w:val="002060"/>
        </w:rPr>
      </w:pPr>
      <w:r w:rsidRPr="000C1CE1">
        <w:rPr>
          <w:color w:val="002060"/>
        </w:rPr>
        <w:t>The correlation (R2 value) between customer ratings and product return rate is 0.69</w:t>
      </w:r>
      <w:r w:rsidR="00CC0333" w:rsidRPr="000C1CE1">
        <w:rPr>
          <w:color w:val="002060"/>
        </w:rPr>
        <w:t xml:space="preserve"> and is negative. This falls under the moderate category.</w:t>
      </w:r>
    </w:p>
    <w:p w14:paraId="266BFC6F" w14:textId="77777777" w:rsidR="00CC0333" w:rsidRDefault="00CC0333" w:rsidP="0031548D">
      <w:pPr>
        <w:pStyle w:val="ListParagraph"/>
        <w:ind w:left="750"/>
      </w:pPr>
    </w:p>
    <w:p w14:paraId="4FDB990C" w14:textId="2952FEBD" w:rsidR="0031548D" w:rsidRDefault="0031548D" w:rsidP="0031548D">
      <w:pPr>
        <w:pStyle w:val="ListParagraph"/>
        <w:numPr>
          <w:ilvl w:val="0"/>
          <w:numId w:val="40"/>
        </w:numPr>
      </w:pPr>
      <w:r w:rsidRPr="0031548D">
        <w:t>What are the linear regression formulas to predict customer sales and customer incomes?</w:t>
      </w:r>
    </w:p>
    <w:p w14:paraId="5532A2AD" w14:textId="77777777" w:rsidR="000C1CE1" w:rsidRDefault="000C1CE1" w:rsidP="0031548D">
      <w:pPr>
        <w:pStyle w:val="ListParagraph"/>
        <w:ind w:left="750"/>
        <w:rPr>
          <w:color w:val="002060"/>
        </w:rPr>
      </w:pPr>
    </w:p>
    <w:p w14:paraId="4DDF5A99" w14:textId="5FAEEFCE" w:rsidR="0031548D" w:rsidRPr="000C1CE1" w:rsidRDefault="0031548D" w:rsidP="0031548D">
      <w:pPr>
        <w:pStyle w:val="ListParagraph"/>
        <w:ind w:left="750"/>
        <w:rPr>
          <w:color w:val="002060"/>
        </w:rPr>
      </w:pPr>
      <w:r w:rsidRPr="000C1CE1">
        <w:rPr>
          <w:color w:val="002060"/>
        </w:rPr>
        <w:t xml:space="preserve">The linear regression formulas are as </w:t>
      </w:r>
      <w:proofErr w:type="gramStart"/>
      <w:r w:rsidRPr="000C1CE1">
        <w:rPr>
          <w:color w:val="002060"/>
        </w:rPr>
        <w:t>follows:-</w:t>
      </w:r>
      <w:proofErr w:type="gramEnd"/>
    </w:p>
    <w:p w14:paraId="7F6A58DD" w14:textId="01CE4E32" w:rsidR="0031548D" w:rsidRPr="000C1CE1" w:rsidRDefault="0031548D" w:rsidP="0031548D">
      <w:pPr>
        <w:rPr>
          <w:b/>
          <w:bCs/>
          <w:color w:val="002060"/>
          <w:u w:val="single"/>
        </w:rPr>
      </w:pPr>
      <w:r w:rsidRPr="000C1CE1">
        <w:rPr>
          <w:b/>
          <w:bCs/>
          <w:color w:val="002060"/>
          <w:u w:val="single"/>
        </w:rPr>
        <w:t>Sales Prediction</w:t>
      </w:r>
    </w:p>
    <w:p w14:paraId="5B6DC60B" w14:textId="4735509E" w:rsidR="0031548D" w:rsidRDefault="0031548D" w:rsidP="003154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Final Formula for Sales Prediction = </w:t>
      </w:r>
      <w:r w:rsidRPr="0031548D">
        <w:rPr>
          <w:rFonts w:ascii="Consolas" w:eastAsia="Times New Roman" w:hAnsi="Consolas" w:cs="Times New Roman"/>
          <w:color w:val="A31515"/>
          <w:sz w:val="18"/>
          <w:szCs w:val="18"/>
          <w:lang w:eastAsia="en-US"/>
        </w:rPr>
        <w:t>"X (Sales)="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 &amp; </w:t>
      </w:r>
      <w:r w:rsidRPr="0031548D">
        <w:rPr>
          <w:rFonts w:ascii="Consolas" w:eastAsia="Times New Roman" w:hAnsi="Consolas" w:cs="Times New Roman"/>
          <w:color w:val="3165BB"/>
          <w:sz w:val="18"/>
          <w:szCs w:val="18"/>
          <w:lang w:eastAsia="en-US"/>
        </w:rPr>
        <w:t>ROUND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  <w:r w:rsidRPr="0031548D">
        <w:rPr>
          <w:rFonts w:ascii="Consolas" w:eastAsia="Times New Roman" w:hAnsi="Consolas" w:cs="Times New Roman"/>
          <w:color w:val="68349C"/>
          <w:sz w:val="18"/>
          <w:szCs w:val="18"/>
          <w:lang w:eastAsia="en-US"/>
        </w:rPr>
        <w:t>[b]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  <w:r w:rsidRPr="0031548D">
        <w:rPr>
          <w:rFonts w:ascii="Consolas" w:eastAsia="Times New Roman" w:hAnsi="Consolas" w:cs="Times New Roman"/>
          <w:color w:val="098658"/>
          <w:sz w:val="18"/>
          <w:szCs w:val="18"/>
          <w:lang w:eastAsia="en-US"/>
        </w:rPr>
        <w:t>2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) &amp; </w:t>
      </w:r>
      <w:r w:rsidRPr="0031548D">
        <w:rPr>
          <w:rFonts w:ascii="Consolas" w:eastAsia="Times New Roman" w:hAnsi="Consolas" w:cs="Times New Roman"/>
          <w:color w:val="A31515"/>
          <w:sz w:val="18"/>
          <w:szCs w:val="18"/>
          <w:lang w:eastAsia="en-US"/>
        </w:rPr>
        <w:t>"-Y (Income)/-"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 &amp; </w:t>
      </w:r>
      <w:r w:rsidRPr="0031548D">
        <w:rPr>
          <w:rFonts w:ascii="Consolas" w:eastAsia="Times New Roman" w:hAnsi="Consolas" w:cs="Times New Roman"/>
          <w:color w:val="3165BB"/>
          <w:sz w:val="18"/>
          <w:szCs w:val="18"/>
          <w:lang w:eastAsia="en-US"/>
        </w:rPr>
        <w:t>ROUND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</w:t>
      </w:r>
      <w:r w:rsidRPr="0031548D">
        <w:rPr>
          <w:rFonts w:ascii="Consolas" w:eastAsia="Times New Roman" w:hAnsi="Consolas" w:cs="Times New Roman"/>
          <w:color w:val="68349C"/>
          <w:sz w:val="18"/>
          <w:szCs w:val="18"/>
          <w:lang w:eastAsia="en-US"/>
        </w:rPr>
        <w:t>[m]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,</w:t>
      </w:r>
      <w:r w:rsidRPr="0031548D">
        <w:rPr>
          <w:rFonts w:ascii="Consolas" w:eastAsia="Times New Roman" w:hAnsi="Consolas" w:cs="Times New Roman"/>
          <w:color w:val="098658"/>
          <w:sz w:val="18"/>
          <w:szCs w:val="18"/>
          <w:lang w:eastAsia="en-US"/>
        </w:rPr>
        <w:t>2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)</w:t>
      </w:r>
    </w:p>
    <w:p w14:paraId="57C6D70A" w14:textId="77777777" w:rsidR="0031548D" w:rsidRPr="0031548D" w:rsidRDefault="0031548D" w:rsidP="003154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</w:p>
    <w:p w14:paraId="15433B11" w14:textId="44F68F83" w:rsidR="0031548D" w:rsidRPr="000C1CE1" w:rsidRDefault="0031548D" w:rsidP="0031548D">
      <w:pPr>
        <w:rPr>
          <w:color w:val="002060"/>
        </w:rPr>
      </w:pPr>
      <w:r w:rsidRPr="000C1CE1">
        <w:rPr>
          <w:color w:val="002060"/>
        </w:rPr>
        <w:t>X (Sales) = 72639.72 – Y (Income)/-72.43</w:t>
      </w:r>
    </w:p>
    <w:p w14:paraId="3239CE0F" w14:textId="3BD3C297" w:rsidR="0031548D" w:rsidRPr="000C1CE1" w:rsidRDefault="0031548D" w:rsidP="0031548D">
      <w:pPr>
        <w:rPr>
          <w:b/>
          <w:bCs/>
          <w:color w:val="002060"/>
          <w:u w:val="single"/>
        </w:rPr>
      </w:pPr>
      <w:r w:rsidRPr="000C1CE1">
        <w:rPr>
          <w:b/>
          <w:bCs/>
          <w:color w:val="002060"/>
          <w:u w:val="single"/>
        </w:rPr>
        <w:t>Income Prediction</w:t>
      </w:r>
    </w:p>
    <w:p w14:paraId="43E64145" w14:textId="77777777" w:rsidR="0031548D" w:rsidRDefault="0031548D" w:rsidP="003154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Final Formula for Income Prediction = </w:t>
      </w:r>
      <w:r w:rsidRPr="0031548D">
        <w:rPr>
          <w:rFonts w:ascii="Consolas" w:eastAsia="Times New Roman" w:hAnsi="Consolas" w:cs="Times New Roman"/>
          <w:color w:val="A31515"/>
          <w:sz w:val="18"/>
          <w:szCs w:val="18"/>
          <w:lang w:eastAsia="en-US"/>
        </w:rPr>
        <w:t>"Y (Income)="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 &amp; </w:t>
      </w:r>
      <w:r w:rsidRPr="0031548D">
        <w:rPr>
          <w:rFonts w:ascii="Consolas" w:eastAsia="Times New Roman" w:hAnsi="Consolas" w:cs="Times New Roman"/>
          <w:color w:val="3165BB"/>
          <w:sz w:val="18"/>
          <w:szCs w:val="18"/>
          <w:lang w:eastAsia="en-US"/>
        </w:rPr>
        <w:t>ROUND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([m],</w:t>
      </w:r>
      <w:r w:rsidRPr="0031548D">
        <w:rPr>
          <w:rFonts w:ascii="Consolas" w:eastAsia="Times New Roman" w:hAnsi="Consolas" w:cs="Times New Roman"/>
          <w:color w:val="098658"/>
          <w:sz w:val="18"/>
          <w:szCs w:val="18"/>
          <w:lang w:eastAsia="en-US"/>
        </w:rPr>
        <w:t>2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) &amp; </w:t>
      </w:r>
      <w:r w:rsidRPr="0031548D">
        <w:rPr>
          <w:rFonts w:ascii="Consolas" w:eastAsia="Times New Roman" w:hAnsi="Consolas" w:cs="Times New Roman"/>
          <w:color w:val="A31515"/>
          <w:sz w:val="18"/>
          <w:szCs w:val="18"/>
          <w:lang w:eastAsia="en-US"/>
        </w:rPr>
        <w:t>"x (Sales)+"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 xml:space="preserve"> &amp; </w:t>
      </w:r>
      <w:r w:rsidRPr="0031548D">
        <w:rPr>
          <w:rFonts w:ascii="Consolas" w:eastAsia="Times New Roman" w:hAnsi="Consolas" w:cs="Times New Roman"/>
          <w:color w:val="3165BB"/>
          <w:sz w:val="18"/>
          <w:szCs w:val="18"/>
          <w:lang w:eastAsia="en-US"/>
        </w:rPr>
        <w:t>ROUND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([b],</w:t>
      </w:r>
      <w:r w:rsidRPr="0031548D">
        <w:rPr>
          <w:rFonts w:ascii="Consolas" w:eastAsia="Times New Roman" w:hAnsi="Consolas" w:cs="Times New Roman"/>
          <w:color w:val="098658"/>
          <w:sz w:val="18"/>
          <w:szCs w:val="18"/>
          <w:lang w:eastAsia="en-US"/>
        </w:rPr>
        <w:t>2</w:t>
      </w:r>
      <w:r w:rsidRPr="0031548D"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  <w:t>)</w:t>
      </w:r>
    </w:p>
    <w:p w14:paraId="24FDA03D" w14:textId="77777777" w:rsidR="0031548D" w:rsidRPr="0031548D" w:rsidRDefault="0031548D" w:rsidP="0031548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US"/>
        </w:rPr>
      </w:pPr>
    </w:p>
    <w:p w14:paraId="52332F9A" w14:textId="2AECF183" w:rsidR="0031548D" w:rsidRDefault="0031548D" w:rsidP="0031548D">
      <w:r>
        <w:t>Y (Income) = 72.43x (Sales) + 72639.72</w:t>
      </w:r>
    </w:p>
    <w:p w14:paraId="74F472D5" w14:textId="77777777" w:rsidR="00173BE8" w:rsidRDefault="00173BE8" w:rsidP="00173BE8">
      <w:pPr>
        <w:pStyle w:val="ListParagraph"/>
        <w:numPr>
          <w:ilvl w:val="0"/>
          <w:numId w:val="40"/>
        </w:numPr>
      </w:pPr>
      <w:r w:rsidRPr="00173BE8">
        <w:t>Which customer do you predict has the highest income?</w:t>
      </w:r>
    </w:p>
    <w:p w14:paraId="08167B98" w14:textId="77777777" w:rsidR="00173BE8" w:rsidRDefault="00173BE8" w:rsidP="00173BE8">
      <w:pPr>
        <w:pStyle w:val="ListParagraph"/>
        <w:ind w:left="750"/>
      </w:pPr>
    </w:p>
    <w:p w14:paraId="726E6567" w14:textId="43EF0C91" w:rsidR="00173BE8" w:rsidRPr="000C1CE1" w:rsidRDefault="00173BE8" w:rsidP="00173BE8">
      <w:pPr>
        <w:pStyle w:val="ListParagraph"/>
        <w:ind w:left="750"/>
        <w:rPr>
          <w:color w:val="002060"/>
        </w:rPr>
      </w:pPr>
      <w:r w:rsidRPr="000C1CE1">
        <w:rPr>
          <w:color w:val="002060"/>
        </w:rPr>
        <w:lastRenderedPageBreak/>
        <w:t>Jon Litt</w:t>
      </w:r>
      <w:r w:rsidR="00087EA2" w:rsidRPr="000C1CE1">
        <w:rPr>
          <w:color w:val="002060"/>
        </w:rPr>
        <w:t>le is being predicted with the highest income of $ 4,52,897.22.</w:t>
      </w:r>
    </w:p>
    <w:p w14:paraId="3A436999" w14:textId="77777777" w:rsidR="00087EA2" w:rsidRPr="00173BE8" w:rsidRDefault="00087EA2" w:rsidP="00173BE8">
      <w:pPr>
        <w:pStyle w:val="ListParagraph"/>
        <w:ind w:left="750"/>
      </w:pPr>
    </w:p>
    <w:p w14:paraId="2404FC83" w14:textId="46DE57B2" w:rsidR="00173BE8" w:rsidRDefault="00173BE8" w:rsidP="00173BE8">
      <w:pPr>
        <w:pStyle w:val="ListParagraph"/>
        <w:numPr>
          <w:ilvl w:val="0"/>
          <w:numId w:val="40"/>
        </w:numPr>
      </w:pPr>
      <w:r w:rsidRPr="00173BE8">
        <w:t xml:space="preserve">Which </w:t>
      </w:r>
      <w:r>
        <w:t>product will be advertised the most</w:t>
      </w:r>
      <w:r w:rsidRPr="00173BE8">
        <w:t>?</w:t>
      </w:r>
    </w:p>
    <w:p w14:paraId="60823A9F" w14:textId="77777777" w:rsidR="00087EA2" w:rsidRPr="00173BE8" w:rsidRDefault="00087EA2" w:rsidP="00087EA2">
      <w:pPr>
        <w:pStyle w:val="ListParagraph"/>
        <w:ind w:left="750"/>
      </w:pPr>
    </w:p>
    <w:p w14:paraId="45FED1B3" w14:textId="6B47FE2E" w:rsidR="00173BE8" w:rsidRPr="000C1CE1" w:rsidRDefault="00087EA2" w:rsidP="00173BE8">
      <w:pPr>
        <w:pStyle w:val="ListParagraph"/>
        <w:ind w:left="750"/>
        <w:rPr>
          <w:color w:val="002060"/>
        </w:rPr>
      </w:pPr>
      <w:r w:rsidRPr="000C1CE1">
        <w:rPr>
          <w:color w:val="002060"/>
        </w:rPr>
        <w:t>Spring T-Shirt will be advertised the most.</w:t>
      </w:r>
    </w:p>
    <w:p w14:paraId="26A89CA0" w14:textId="3BDE11DC" w:rsidR="0031548D" w:rsidRPr="000C1CE1" w:rsidRDefault="0044350B" w:rsidP="0031548D">
      <w:pPr>
        <w:rPr>
          <w:color w:val="002060"/>
        </w:rPr>
      </w:pPr>
      <w:r w:rsidRPr="000C1CE1">
        <w:rPr>
          <w:color w:val="002060"/>
        </w:rPr>
        <w:t xml:space="preserve">There are states with disproportionately large customer base when compared to the population. This was arrived by importing Outside data from web page </w:t>
      </w:r>
      <w:r w:rsidR="007705A8" w:rsidRPr="000C1CE1">
        <w:rPr>
          <w:i/>
          <w:iCs/>
          <w:color w:val="002060"/>
          <w:u w:val="single"/>
        </w:rPr>
        <w:t>https://en.wikipedia.org/wiki/List_of_U.S._states_and_territories_by_population</w:t>
      </w:r>
      <w:r w:rsidR="007705A8" w:rsidRPr="000C1CE1">
        <w:rPr>
          <w:i/>
          <w:iCs/>
          <w:color w:val="002060"/>
          <w:u w:val="single"/>
        </w:rPr>
        <w:t xml:space="preserve"> </w:t>
      </w:r>
      <w:r w:rsidRPr="000C1CE1">
        <w:rPr>
          <w:i/>
          <w:iCs/>
          <w:color w:val="002060"/>
          <w:u w:val="single"/>
        </w:rPr>
        <w:t>(</w:t>
      </w:r>
      <w:r w:rsidR="007705A8" w:rsidRPr="000C1CE1">
        <w:rPr>
          <w:color w:val="002060"/>
        </w:rPr>
        <w:t xml:space="preserve">Source </w:t>
      </w:r>
      <w:r w:rsidRPr="000C1CE1">
        <w:rPr>
          <w:color w:val="002060"/>
        </w:rPr>
        <w:t xml:space="preserve">Wikipedia) and necessary steps were applied to it. </w:t>
      </w:r>
      <w:r w:rsidR="0011250B" w:rsidRPr="000C1CE1">
        <w:rPr>
          <w:color w:val="002060"/>
        </w:rPr>
        <w:t>The page “Untapped Markets” f</w:t>
      </w:r>
      <w:r w:rsidR="008A0409" w:rsidRPr="000C1CE1">
        <w:rPr>
          <w:color w:val="002060"/>
        </w:rPr>
        <w:t>indings</w:t>
      </w:r>
      <w:r w:rsidR="0011250B" w:rsidRPr="000C1CE1">
        <w:rPr>
          <w:color w:val="002060"/>
        </w:rPr>
        <w:t xml:space="preserve"> are</w:t>
      </w:r>
      <w:r w:rsidR="008A0409" w:rsidRPr="000C1CE1">
        <w:rPr>
          <w:color w:val="002060"/>
        </w:rPr>
        <w:t xml:space="preserve"> as follows-</w:t>
      </w:r>
    </w:p>
    <w:p w14:paraId="33DC78CD" w14:textId="323D0052" w:rsidR="008A0409" w:rsidRPr="000C1CE1" w:rsidRDefault="0011250B" w:rsidP="008A0409">
      <w:pPr>
        <w:pStyle w:val="ListParagraph"/>
        <w:numPr>
          <w:ilvl w:val="0"/>
          <w:numId w:val="41"/>
        </w:numPr>
        <w:rPr>
          <w:color w:val="002060"/>
        </w:rPr>
      </w:pPr>
      <w:r w:rsidRPr="000C1CE1">
        <w:rPr>
          <w:color w:val="002060"/>
        </w:rPr>
        <w:t>There are 5 locations where National Clothing Chain needs to have presence</w:t>
      </w:r>
    </w:p>
    <w:p w14:paraId="2801D8CF" w14:textId="73AB0C76" w:rsidR="0011250B" w:rsidRPr="000C1CE1" w:rsidRDefault="0011250B" w:rsidP="008A0409">
      <w:pPr>
        <w:pStyle w:val="ListParagraph"/>
        <w:numPr>
          <w:ilvl w:val="0"/>
          <w:numId w:val="41"/>
        </w:numPr>
        <w:rPr>
          <w:color w:val="002060"/>
        </w:rPr>
      </w:pPr>
      <w:r w:rsidRPr="000C1CE1">
        <w:rPr>
          <w:color w:val="002060"/>
        </w:rPr>
        <w:t xml:space="preserve">The Population Vs Sales table shows the sales numbers vis a vis the populations of that state. States such as </w:t>
      </w:r>
      <w:proofErr w:type="spellStart"/>
      <w:r w:rsidRPr="000C1CE1">
        <w:rPr>
          <w:color w:val="002060"/>
        </w:rPr>
        <w:t>Texax</w:t>
      </w:r>
      <w:proofErr w:type="spellEnd"/>
      <w:r w:rsidRPr="000C1CE1">
        <w:rPr>
          <w:color w:val="002060"/>
        </w:rPr>
        <w:t>, Florida, North Carolina though on a higher side of population the sales numbers are considerably low</w:t>
      </w:r>
    </w:p>
    <w:p w14:paraId="0DB9C17F" w14:textId="33C76C61" w:rsidR="0011250B" w:rsidRDefault="00707805" w:rsidP="0011250B">
      <w:pPr>
        <w:rPr>
          <w:b/>
          <w:bCs/>
          <w:u w:val="single"/>
        </w:rPr>
      </w:pPr>
      <w:r w:rsidRPr="00707805">
        <w:rPr>
          <w:b/>
          <w:bCs/>
          <w:u w:val="single"/>
        </w:rPr>
        <w:t>Final Recommendations</w:t>
      </w:r>
    </w:p>
    <w:p w14:paraId="77419F42" w14:textId="4B14BEE9" w:rsidR="00707805" w:rsidRDefault="00707805" w:rsidP="00707805">
      <w:pPr>
        <w:pStyle w:val="ListParagraph"/>
        <w:numPr>
          <w:ilvl w:val="0"/>
          <w:numId w:val="42"/>
        </w:numPr>
        <w:rPr>
          <w:color w:val="002060"/>
        </w:rPr>
      </w:pPr>
      <w:r w:rsidRPr="001B2710">
        <w:rPr>
          <w:color w:val="002060"/>
        </w:rPr>
        <w:t xml:space="preserve">A select set of States and Customers can be targeted Item wise, </w:t>
      </w:r>
      <w:proofErr w:type="gramStart"/>
      <w:r w:rsidRPr="001B2710">
        <w:rPr>
          <w:color w:val="002060"/>
        </w:rPr>
        <w:t>Navigate</w:t>
      </w:r>
      <w:proofErr w:type="gramEnd"/>
      <w:r w:rsidRPr="001B2710">
        <w:rPr>
          <w:color w:val="002060"/>
        </w:rPr>
        <w:t xml:space="preserve"> to the page named </w:t>
      </w:r>
      <w:r w:rsidR="00056EC3" w:rsidRPr="001B2710">
        <w:rPr>
          <w:color w:val="002060"/>
        </w:rPr>
        <w:t>“</w:t>
      </w:r>
      <w:r w:rsidRPr="001B2710">
        <w:rPr>
          <w:color w:val="002060"/>
        </w:rPr>
        <w:t>Products&gt;Customers&gt;Locations</w:t>
      </w:r>
      <w:r w:rsidR="00056EC3" w:rsidRPr="001B2710">
        <w:rPr>
          <w:color w:val="002060"/>
        </w:rPr>
        <w:t>”</w:t>
      </w:r>
      <w:r w:rsidRPr="001B2710">
        <w:rPr>
          <w:color w:val="002060"/>
        </w:rPr>
        <w:t xml:space="preserve"> and click on the Items – Spring T-Shirt, Cotton Sweater and Leather Bag. Detailed information will be populated in a drill through page named as Target Customers</w:t>
      </w:r>
      <w:r w:rsidR="00056EC3" w:rsidRPr="001B2710">
        <w:rPr>
          <w:color w:val="002060"/>
        </w:rPr>
        <w:t>. Even Location wise targeted customers and the targeted products be populated accordingly.</w:t>
      </w:r>
      <w:r w:rsidRPr="001B2710">
        <w:rPr>
          <w:color w:val="002060"/>
        </w:rPr>
        <w:t xml:space="preserve"> </w:t>
      </w:r>
    </w:p>
    <w:p w14:paraId="28369A59" w14:textId="77777777" w:rsidR="001B2710" w:rsidRPr="001B2710" w:rsidRDefault="001B2710" w:rsidP="001B2710">
      <w:pPr>
        <w:pStyle w:val="ListParagraph"/>
        <w:rPr>
          <w:color w:val="002060"/>
        </w:rPr>
      </w:pPr>
    </w:p>
    <w:p w14:paraId="13881A23" w14:textId="0952F2C4" w:rsidR="00707805" w:rsidRDefault="00707805" w:rsidP="00707805">
      <w:pPr>
        <w:pStyle w:val="ListParagraph"/>
        <w:numPr>
          <w:ilvl w:val="0"/>
          <w:numId w:val="42"/>
        </w:numPr>
        <w:rPr>
          <w:color w:val="002060"/>
        </w:rPr>
      </w:pPr>
      <w:r w:rsidRPr="001B2710">
        <w:rPr>
          <w:color w:val="002060"/>
        </w:rPr>
        <w:t>The histogram on Predicted Income Bins shows a right skew meaning more customers are in the less than $130000 salary range hence the products can accordingly be targeted to them</w:t>
      </w:r>
      <w:r w:rsidR="00056EC3" w:rsidRPr="001B2710">
        <w:rPr>
          <w:color w:val="002060"/>
        </w:rPr>
        <w:t>. The correlation between the sales and incomes a strong one</w:t>
      </w:r>
    </w:p>
    <w:p w14:paraId="06512B7D" w14:textId="77777777" w:rsidR="001B2710" w:rsidRPr="001B2710" w:rsidRDefault="001B2710" w:rsidP="001B2710">
      <w:pPr>
        <w:pStyle w:val="ListParagraph"/>
        <w:rPr>
          <w:color w:val="002060"/>
        </w:rPr>
      </w:pPr>
    </w:p>
    <w:p w14:paraId="1AC157C7" w14:textId="77777777" w:rsidR="001B2710" w:rsidRPr="001B2710" w:rsidRDefault="001B2710" w:rsidP="001B2710">
      <w:pPr>
        <w:pStyle w:val="ListParagraph"/>
        <w:rPr>
          <w:color w:val="002060"/>
        </w:rPr>
      </w:pPr>
    </w:p>
    <w:p w14:paraId="1A6245F2" w14:textId="5D731375" w:rsidR="00707805" w:rsidRDefault="00056EC3" w:rsidP="00707805">
      <w:pPr>
        <w:pStyle w:val="ListParagraph"/>
        <w:numPr>
          <w:ilvl w:val="0"/>
          <w:numId w:val="42"/>
        </w:numPr>
        <w:rPr>
          <w:color w:val="002060"/>
        </w:rPr>
      </w:pPr>
      <w:r w:rsidRPr="001B2710">
        <w:rPr>
          <w:color w:val="002060"/>
        </w:rPr>
        <w:t>The Sales trend shows a decline in the last quarter which can be overcome with a targeted approach mentioned abov</w:t>
      </w:r>
      <w:r w:rsidR="001B2710">
        <w:rPr>
          <w:color w:val="002060"/>
        </w:rPr>
        <w:t>e.</w:t>
      </w:r>
    </w:p>
    <w:p w14:paraId="7CCADBB3" w14:textId="77777777" w:rsidR="001B2710" w:rsidRPr="001B2710" w:rsidRDefault="001B2710" w:rsidP="001B2710">
      <w:pPr>
        <w:pStyle w:val="ListParagraph"/>
        <w:rPr>
          <w:color w:val="002060"/>
        </w:rPr>
      </w:pPr>
    </w:p>
    <w:p w14:paraId="60135FEB" w14:textId="45ECE151" w:rsidR="001B56BD" w:rsidRPr="001B2710" w:rsidRDefault="00056EC3" w:rsidP="001B56BD">
      <w:pPr>
        <w:pStyle w:val="ListParagraph"/>
        <w:numPr>
          <w:ilvl w:val="0"/>
          <w:numId w:val="42"/>
        </w:numPr>
        <w:rPr>
          <w:color w:val="002060"/>
        </w:rPr>
      </w:pPr>
      <w:r w:rsidRPr="001B2710">
        <w:rPr>
          <w:color w:val="002060"/>
        </w:rPr>
        <w:t>There are untapped markets as evidenced in the page named “Untapped Markets”</w:t>
      </w:r>
      <w:r w:rsidR="001B56BD" w:rsidRPr="001B2710">
        <w:rPr>
          <w:color w:val="002060"/>
        </w:rPr>
        <w:t xml:space="preserve"> where National Clothing chain has no presence. The population vs sales chart also shows disproportionate sales trends state wise. A </w:t>
      </w:r>
      <w:proofErr w:type="spellStart"/>
      <w:r w:rsidR="001B56BD" w:rsidRPr="001B2710">
        <w:rPr>
          <w:color w:val="002060"/>
        </w:rPr>
        <w:t>statewise</w:t>
      </w:r>
      <w:proofErr w:type="spellEnd"/>
      <w:r w:rsidR="001B56BD" w:rsidRPr="001B2710">
        <w:rPr>
          <w:color w:val="002060"/>
        </w:rPr>
        <w:t xml:space="preserve"> targeted approach can be taken up for the opening up of more establishments keeping in mind the findings from the targeted customers and location findings as per the page named </w:t>
      </w:r>
      <w:r w:rsidR="001B56BD" w:rsidRPr="001B2710">
        <w:rPr>
          <w:color w:val="002060"/>
        </w:rPr>
        <w:t>“Products&gt;Customers&gt;Locations”</w:t>
      </w:r>
      <w:r w:rsidR="001B56BD" w:rsidRPr="001B2710">
        <w:rPr>
          <w:color w:val="002060"/>
        </w:rPr>
        <w:t>.</w:t>
      </w:r>
    </w:p>
    <w:p w14:paraId="07B16DB7" w14:textId="77777777" w:rsidR="001B2710" w:rsidRDefault="001B2710" w:rsidP="001B2710">
      <w:pPr>
        <w:pStyle w:val="ListParagraph"/>
        <w:rPr>
          <w:color w:val="002060"/>
        </w:rPr>
      </w:pPr>
    </w:p>
    <w:p w14:paraId="4E4EB158" w14:textId="0D5B6EAC" w:rsidR="001B56BD" w:rsidRPr="001B2710" w:rsidRDefault="001B56BD" w:rsidP="001B56BD">
      <w:pPr>
        <w:pStyle w:val="ListParagraph"/>
        <w:numPr>
          <w:ilvl w:val="0"/>
          <w:numId w:val="42"/>
        </w:numPr>
        <w:rPr>
          <w:color w:val="002060"/>
        </w:rPr>
      </w:pPr>
      <w:r w:rsidRPr="001B2710">
        <w:rPr>
          <w:color w:val="002060"/>
        </w:rPr>
        <w:t>The Customer Ratings to the Return rates have a moderate correlation hence the quality of the products needs to be improvised in order to the get the targeted average customer ratings of 4 stars in the coming year. This is currently averaging on 3.79 stars.</w:t>
      </w:r>
    </w:p>
    <w:sectPr w:rsidR="001B56BD" w:rsidRPr="001B2710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9132" w14:textId="77777777" w:rsidR="00200811" w:rsidRDefault="00200811">
      <w:pPr>
        <w:spacing w:after="0" w:line="240" w:lineRule="auto"/>
      </w:pPr>
      <w:r>
        <w:separator/>
      </w:r>
    </w:p>
  </w:endnote>
  <w:endnote w:type="continuationSeparator" w:id="0">
    <w:p w14:paraId="0A72B64E" w14:textId="77777777" w:rsidR="00200811" w:rsidRDefault="0020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EA80" w14:textId="74A5CC11" w:rsidR="002A792A" w:rsidRDefault="00087EA2">
    <w:pPr>
      <w:pStyle w:val="Footer"/>
    </w:pPr>
    <w:r>
      <w:t>National Clothing Chain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CA2F" w14:textId="77777777" w:rsidR="00200811" w:rsidRDefault="00200811">
      <w:pPr>
        <w:spacing w:after="0" w:line="240" w:lineRule="auto"/>
      </w:pPr>
      <w:r>
        <w:separator/>
      </w:r>
    </w:p>
  </w:footnote>
  <w:footnote w:type="continuationSeparator" w:id="0">
    <w:p w14:paraId="4DD9E1B2" w14:textId="77777777" w:rsidR="00200811" w:rsidRDefault="00200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53BBB"/>
    <w:multiLevelType w:val="hybridMultilevel"/>
    <w:tmpl w:val="49CEBB50"/>
    <w:lvl w:ilvl="0" w:tplc="1EE0E06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1D65EF"/>
    <w:multiLevelType w:val="multilevel"/>
    <w:tmpl w:val="BBE4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2113A1"/>
    <w:multiLevelType w:val="hybridMultilevel"/>
    <w:tmpl w:val="539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4D771E"/>
    <w:multiLevelType w:val="hybridMultilevel"/>
    <w:tmpl w:val="0518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9087">
    <w:abstractNumId w:val="7"/>
  </w:num>
  <w:num w:numId="2" w16cid:durableId="885529806">
    <w:abstractNumId w:val="7"/>
    <w:lvlOverride w:ilvl="0">
      <w:startOverride w:val="1"/>
    </w:lvlOverride>
  </w:num>
  <w:num w:numId="3" w16cid:durableId="2056999148">
    <w:abstractNumId w:val="7"/>
    <w:lvlOverride w:ilvl="0">
      <w:startOverride w:val="1"/>
    </w:lvlOverride>
  </w:num>
  <w:num w:numId="4" w16cid:durableId="592590884">
    <w:abstractNumId w:val="20"/>
  </w:num>
  <w:num w:numId="5" w16cid:durableId="1145465593">
    <w:abstractNumId w:val="7"/>
    <w:lvlOverride w:ilvl="0">
      <w:startOverride w:val="1"/>
    </w:lvlOverride>
  </w:num>
  <w:num w:numId="6" w16cid:durableId="1157838087">
    <w:abstractNumId w:val="7"/>
    <w:lvlOverride w:ilvl="0">
      <w:startOverride w:val="1"/>
    </w:lvlOverride>
  </w:num>
  <w:num w:numId="7" w16cid:durableId="650334980">
    <w:abstractNumId w:val="14"/>
  </w:num>
  <w:num w:numId="8" w16cid:durableId="1039092832">
    <w:abstractNumId w:val="21"/>
  </w:num>
  <w:num w:numId="9" w16cid:durableId="1574193455">
    <w:abstractNumId w:val="10"/>
  </w:num>
  <w:num w:numId="10" w16cid:durableId="176237300">
    <w:abstractNumId w:val="24"/>
  </w:num>
  <w:num w:numId="11" w16cid:durableId="1561742872">
    <w:abstractNumId w:val="27"/>
  </w:num>
  <w:num w:numId="12" w16cid:durableId="1418936582">
    <w:abstractNumId w:val="27"/>
    <w:lvlOverride w:ilvl="0">
      <w:startOverride w:val="1"/>
    </w:lvlOverride>
  </w:num>
  <w:num w:numId="13" w16cid:durableId="863787659">
    <w:abstractNumId w:val="13"/>
  </w:num>
  <w:num w:numId="14" w16cid:durableId="1263031187">
    <w:abstractNumId w:val="13"/>
    <w:lvlOverride w:ilvl="0">
      <w:startOverride w:val="1"/>
    </w:lvlOverride>
  </w:num>
  <w:num w:numId="15" w16cid:durableId="958880803">
    <w:abstractNumId w:val="17"/>
  </w:num>
  <w:num w:numId="16" w16cid:durableId="1123383862">
    <w:abstractNumId w:val="17"/>
    <w:lvlOverride w:ilvl="0">
      <w:startOverride w:val="1"/>
    </w:lvlOverride>
  </w:num>
  <w:num w:numId="17" w16cid:durableId="979847399">
    <w:abstractNumId w:val="25"/>
  </w:num>
  <w:num w:numId="18" w16cid:durableId="2061248270">
    <w:abstractNumId w:val="25"/>
    <w:lvlOverride w:ilvl="0">
      <w:startOverride w:val="1"/>
    </w:lvlOverride>
  </w:num>
  <w:num w:numId="19" w16cid:durableId="654182428">
    <w:abstractNumId w:val="27"/>
  </w:num>
  <w:num w:numId="20" w16cid:durableId="711342699">
    <w:abstractNumId w:val="27"/>
  </w:num>
  <w:num w:numId="21" w16cid:durableId="1216506511">
    <w:abstractNumId w:val="14"/>
    <w:lvlOverride w:ilvl="0">
      <w:startOverride w:val="1"/>
    </w:lvlOverride>
  </w:num>
  <w:num w:numId="22" w16cid:durableId="1070612126">
    <w:abstractNumId w:val="14"/>
    <w:lvlOverride w:ilvl="0">
      <w:startOverride w:val="1"/>
    </w:lvlOverride>
  </w:num>
  <w:num w:numId="23" w16cid:durableId="94598749">
    <w:abstractNumId w:val="27"/>
    <w:lvlOverride w:ilvl="0">
      <w:startOverride w:val="1"/>
    </w:lvlOverride>
  </w:num>
  <w:num w:numId="24" w16cid:durableId="13464983">
    <w:abstractNumId w:val="22"/>
  </w:num>
  <w:num w:numId="25" w16cid:durableId="31660993">
    <w:abstractNumId w:val="17"/>
    <w:lvlOverride w:ilvl="0">
      <w:startOverride w:val="1"/>
    </w:lvlOverride>
  </w:num>
  <w:num w:numId="26" w16cid:durableId="329256888">
    <w:abstractNumId w:val="9"/>
  </w:num>
  <w:num w:numId="27" w16cid:durableId="955451561">
    <w:abstractNumId w:val="6"/>
  </w:num>
  <w:num w:numId="28" w16cid:durableId="630550457">
    <w:abstractNumId w:val="5"/>
  </w:num>
  <w:num w:numId="29" w16cid:durableId="999845157">
    <w:abstractNumId w:val="4"/>
  </w:num>
  <w:num w:numId="30" w16cid:durableId="516777445">
    <w:abstractNumId w:val="8"/>
  </w:num>
  <w:num w:numId="31" w16cid:durableId="1756390212">
    <w:abstractNumId w:val="3"/>
  </w:num>
  <w:num w:numId="32" w16cid:durableId="768424651">
    <w:abstractNumId w:val="2"/>
  </w:num>
  <w:num w:numId="33" w16cid:durableId="1282758651">
    <w:abstractNumId w:val="1"/>
  </w:num>
  <w:num w:numId="34" w16cid:durableId="1508790824">
    <w:abstractNumId w:val="0"/>
  </w:num>
  <w:num w:numId="35" w16cid:durableId="1436248980">
    <w:abstractNumId w:val="26"/>
  </w:num>
  <w:num w:numId="36" w16cid:durableId="361564439">
    <w:abstractNumId w:val="23"/>
  </w:num>
  <w:num w:numId="37" w16cid:durableId="1790659864">
    <w:abstractNumId w:val="12"/>
  </w:num>
  <w:num w:numId="38" w16cid:durableId="2015985063">
    <w:abstractNumId w:val="18"/>
  </w:num>
  <w:num w:numId="39" w16cid:durableId="854731738">
    <w:abstractNumId w:val="15"/>
  </w:num>
  <w:num w:numId="40" w16cid:durableId="1501457982">
    <w:abstractNumId w:val="11"/>
  </w:num>
  <w:num w:numId="41" w16cid:durableId="1360619467">
    <w:abstractNumId w:val="16"/>
  </w:num>
  <w:num w:numId="42" w16cid:durableId="4889085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5D"/>
    <w:rsid w:val="000303C2"/>
    <w:rsid w:val="00042C50"/>
    <w:rsid w:val="00046A28"/>
    <w:rsid w:val="00056EC3"/>
    <w:rsid w:val="00071A33"/>
    <w:rsid w:val="0008087C"/>
    <w:rsid w:val="00087EA2"/>
    <w:rsid w:val="000A0F81"/>
    <w:rsid w:val="000A696F"/>
    <w:rsid w:val="000C1CE1"/>
    <w:rsid w:val="00102801"/>
    <w:rsid w:val="0011250B"/>
    <w:rsid w:val="00173BE8"/>
    <w:rsid w:val="001B2710"/>
    <w:rsid w:val="001B56BD"/>
    <w:rsid w:val="001D5C5B"/>
    <w:rsid w:val="001E35FF"/>
    <w:rsid w:val="00200811"/>
    <w:rsid w:val="002A792A"/>
    <w:rsid w:val="0031548D"/>
    <w:rsid w:val="003638E9"/>
    <w:rsid w:val="00387081"/>
    <w:rsid w:val="004223A9"/>
    <w:rsid w:val="0044350B"/>
    <w:rsid w:val="004548D6"/>
    <w:rsid w:val="004B5EAA"/>
    <w:rsid w:val="005B653B"/>
    <w:rsid w:val="005C17AF"/>
    <w:rsid w:val="005F6ACD"/>
    <w:rsid w:val="006205F4"/>
    <w:rsid w:val="00643715"/>
    <w:rsid w:val="006D480F"/>
    <w:rsid w:val="006F07D7"/>
    <w:rsid w:val="00707805"/>
    <w:rsid w:val="0072533D"/>
    <w:rsid w:val="007705A8"/>
    <w:rsid w:val="00823C88"/>
    <w:rsid w:val="008A0409"/>
    <w:rsid w:val="008A785D"/>
    <w:rsid w:val="008B4B02"/>
    <w:rsid w:val="009A2858"/>
    <w:rsid w:val="00A32A28"/>
    <w:rsid w:val="00AB08ED"/>
    <w:rsid w:val="00AB17FC"/>
    <w:rsid w:val="00BD4E5D"/>
    <w:rsid w:val="00BF2918"/>
    <w:rsid w:val="00C3688B"/>
    <w:rsid w:val="00C40E10"/>
    <w:rsid w:val="00C72B2A"/>
    <w:rsid w:val="00CC0333"/>
    <w:rsid w:val="00D34246"/>
    <w:rsid w:val="00D7701E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C64E"/>
  <w15:chartTrackingRefBased/>
  <w15:docId w15:val="{C7E65C21-5D4E-4557-B548-25B78DBF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customStyle="1" w:styleId="chakra-text">
    <w:name w:val="chakra-text"/>
    <w:basedOn w:val="Normal"/>
    <w:rsid w:val="0004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css-cvpopp">
    <w:name w:val="css-cvpopp"/>
    <w:basedOn w:val="Normal"/>
    <w:rsid w:val="0004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042C5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05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EB5B5265C944A3A14936D6CD9F3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B9393-81B4-42D2-B549-41B0C47BAD0C}"/>
      </w:docPartPr>
      <w:docPartBody>
        <w:p w:rsidR="00C4751E" w:rsidRDefault="00000000">
          <w:pPr>
            <w:pStyle w:val="29EB5B5265C944A3A14936D6CD9F373B"/>
          </w:pPr>
          <w:r>
            <w:t>Project Name: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56"/>
    <w:rsid w:val="00416F56"/>
    <w:rsid w:val="00C4751E"/>
    <w:rsid w:val="00C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B540DC5E64305BC99E6169D733748">
    <w:name w:val="529B540DC5E64305BC99E6169D733748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FA70B8FB13B548888CC002FAF86FEE29">
    <w:name w:val="FA70B8FB13B548888CC002FAF86FEE29"/>
  </w:style>
  <w:style w:type="paragraph" w:customStyle="1" w:styleId="29EB5B5265C944A3A14936D6CD9F373B">
    <w:name w:val="29EB5B5265C944A3A14936D6CD9F373B"/>
  </w:style>
  <w:style w:type="paragraph" w:customStyle="1" w:styleId="995BA8C513C142B9A07616CCB00B4A69">
    <w:name w:val="995BA8C513C142B9A07616CCB00B4A69"/>
  </w:style>
  <w:style w:type="paragraph" w:customStyle="1" w:styleId="B037CE07DAE74B23ACC56496382CBB43">
    <w:name w:val="B037CE07DAE74B23ACC56496382CBB43"/>
  </w:style>
  <w:style w:type="paragraph" w:customStyle="1" w:styleId="FAF260395A554416AB50291AAF7434B2">
    <w:name w:val="FAF260395A554416AB50291AAF7434B2"/>
  </w:style>
  <w:style w:type="paragraph" w:customStyle="1" w:styleId="A255289562CB4D1089B15D16CC7659FC">
    <w:name w:val="A255289562CB4D1089B15D16CC7659FC"/>
  </w:style>
  <w:style w:type="paragraph" w:customStyle="1" w:styleId="95E25AC77DD44D72BC0CB3ABD87AF5EB">
    <w:name w:val="95E25AC77DD44D72BC0CB3ABD87AF5EB"/>
  </w:style>
  <w:style w:type="paragraph" w:customStyle="1" w:styleId="76E383164A2B42CC8C1E389FF1A6AE18">
    <w:name w:val="76E383164A2B42CC8C1E389FF1A6AE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1419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Anil George</cp:lastModifiedBy>
  <cp:revision>10</cp:revision>
  <cp:lastPrinted>2012-12-03T18:15:00Z</cp:lastPrinted>
  <dcterms:created xsi:type="dcterms:W3CDTF">2023-05-21T05:00:00Z</dcterms:created>
  <dcterms:modified xsi:type="dcterms:W3CDTF">2023-05-23T03:40:00Z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